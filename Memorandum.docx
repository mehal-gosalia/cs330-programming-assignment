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58C8" w14:textId="0C887DC2" w:rsidR="00756B5A" w:rsidRDefault="00756B5A" w:rsidP="00B17D0F"/>
    <w:p w14:paraId="32BDE279" w14:textId="77777777" w:rsidR="003F1C6D" w:rsidRDefault="00000000" w:rsidP="003F1C6D">
      <w:pPr>
        <w:pStyle w:val="Heading1"/>
        <w:spacing w:line="360" w:lineRule="auto"/>
      </w:pPr>
      <w:sdt>
        <w:sdtPr>
          <w:id w:val="-283814346"/>
          <w:placeholder>
            <w:docPart w:val="9FDCC160DB771C419826379A6CD6196F"/>
          </w:placeholder>
          <w:temporary/>
          <w:showingPlcHdr/>
          <w15:appearance w15:val="hidden"/>
        </w:sdtPr>
        <w:sdtContent>
          <w:r w:rsidR="003F1C6D">
            <w:t>Memorandum</w:t>
          </w:r>
        </w:sdtContent>
      </w:sdt>
    </w:p>
    <w:p w14:paraId="45AC1CD8" w14:textId="0AC6B799" w:rsidR="000C6258" w:rsidRPr="000C6258" w:rsidRDefault="008678F9" w:rsidP="0089364C">
      <w:pPr>
        <w:pStyle w:val="ContactInfo"/>
        <w:spacing w:line="360" w:lineRule="auto"/>
        <w:rPr>
          <w:sz w:val="32"/>
          <w:szCs w:val="32"/>
        </w:rPr>
      </w:pPr>
      <w:r w:rsidRPr="000C6258">
        <w:rPr>
          <w:b/>
          <w:sz w:val="32"/>
          <w:szCs w:val="32"/>
        </w:rPr>
        <w:t>To:</w:t>
      </w:r>
      <w:r w:rsidRPr="000C6258">
        <w:rPr>
          <w:sz w:val="32"/>
          <w:szCs w:val="32"/>
        </w:rPr>
        <w:t xml:space="preserve"> </w:t>
      </w:r>
      <w:r w:rsidR="000C6258" w:rsidRPr="000C6258">
        <w:rPr>
          <w:sz w:val="32"/>
          <w:szCs w:val="32"/>
        </w:rPr>
        <w:t xml:space="preserve"> Virgil </w:t>
      </w:r>
      <w:proofErr w:type="spellStart"/>
      <w:r w:rsidR="000C6258" w:rsidRPr="000C6258">
        <w:rPr>
          <w:sz w:val="32"/>
          <w:szCs w:val="32"/>
        </w:rPr>
        <w:t>Bistriceanu</w:t>
      </w:r>
      <w:proofErr w:type="spellEnd"/>
    </w:p>
    <w:p w14:paraId="331DAA9A" w14:textId="641E38E8" w:rsidR="00756B5A" w:rsidRPr="000C6258" w:rsidRDefault="008678F9" w:rsidP="0089364C">
      <w:pPr>
        <w:pStyle w:val="ContactInfo"/>
        <w:spacing w:line="360" w:lineRule="auto"/>
        <w:rPr>
          <w:sz w:val="32"/>
          <w:szCs w:val="32"/>
        </w:rPr>
      </w:pPr>
      <w:r w:rsidRPr="000C6258">
        <w:rPr>
          <w:b/>
          <w:sz w:val="32"/>
          <w:szCs w:val="32"/>
        </w:rPr>
        <w:t>From</w:t>
      </w:r>
      <w:r w:rsidRPr="000C6258">
        <w:rPr>
          <w:sz w:val="32"/>
          <w:szCs w:val="32"/>
        </w:rPr>
        <w:t xml:space="preserve">: </w:t>
      </w:r>
      <w:proofErr w:type="spellStart"/>
      <w:r w:rsidR="000C6258" w:rsidRPr="000C6258">
        <w:rPr>
          <w:sz w:val="32"/>
          <w:szCs w:val="32"/>
        </w:rPr>
        <w:t>Mehal</w:t>
      </w:r>
      <w:proofErr w:type="spellEnd"/>
      <w:r w:rsidR="000C6258" w:rsidRPr="000C6258">
        <w:rPr>
          <w:sz w:val="32"/>
          <w:szCs w:val="32"/>
        </w:rPr>
        <w:t xml:space="preserve"> </w:t>
      </w:r>
      <w:proofErr w:type="spellStart"/>
      <w:r w:rsidR="000C6258" w:rsidRPr="000C6258">
        <w:rPr>
          <w:sz w:val="32"/>
          <w:szCs w:val="32"/>
        </w:rPr>
        <w:t>Gosalia</w:t>
      </w:r>
      <w:proofErr w:type="spellEnd"/>
    </w:p>
    <w:p w14:paraId="1426A8F8" w14:textId="08F4175C" w:rsidR="00756B5A" w:rsidRDefault="008678F9" w:rsidP="0089364C">
      <w:pPr>
        <w:pStyle w:val="ContactInfo"/>
        <w:spacing w:line="360" w:lineRule="auto"/>
        <w:rPr>
          <w:sz w:val="32"/>
          <w:szCs w:val="32"/>
        </w:rPr>
      </w:pPr>
      <w:r w:rsidRPr="000C6258">
        <w:rPr>
          <w:b/>
          <w:sz w:val="32"/>
          <w:szCs w:val="32"/>
        </w:rPr>
        <w:t>CC</w:t>
      </w:r>
      <w:r w:rsidRPr="000C6258">
        <w:rPr>
          <w:sz w:val="32"/>
          <w:szCs w:val="32"/>
        </w:rPr>
        <w:t xml:space="preserve">: </w:t>
      </w:r>
      <w:r w:rsidR="000C6258" w:rsidRPr="000C6258">
        <w:rPr>
          <w:sz w:val="32"/>
          <w:szCs w:val="32"/>
        </w:rPr>
        <w:t>Li Zhang</w:t>
      </w:r>
    </w:p>
    <w:p w14:paraId="7C4A58AF" w14:textId="5C06E3F5" w:rsidR="000C6258" w:rsidRDefault="000C6258" w:rsidP="0089364C">
      <w:pPr>
        <w:pStyle w:val="ContactInfo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Date: November </w:t>
      </w:r>
      <w:r w:rsidR="001300BC">
        <w:rPr>
          <w:sz w:val="32"/>
          <w:szCs w:val="32"/>
        </w:rPr>
        <w:t>21</w:t>
      </w:r>
      <w:r>
        <w:rPr>
          <w:sz w:val="32"/>
          <w:szCs w:val="32"/>
        </w:rPr>
        <w:t>, 2022</w:t>
      </w:r>
    </w:p>
    <w:p w14:paraId="4F01D07F" w14:textId="13A86F48" w:rsidR="005D0C66" w:rsidRDefault="005D0C66" w:rsidP="0089364C">
      <w:pPr>
        <w:pStyle w:val="ContactInfo"/>
        <w:spacing w:line="360" w:lineRule="auto"/>
        <w:rPr>
          <w:sz w:val="32"/>
          <w:szCs w:val="32"/>
        </w:rPr>
      </w:pPr>
    </w:p>
    <w:p w14:paraId="3FC1DA26" w14:textId="326D8610" w:rsidR="005D0C66" w:rsidRDefault="005D0C66" w:rsidP="0089364C">
      <w:pPr>
        <w:pStyle w:val="ContactInfo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This project is about implementing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FSM machine generator and developing a security simulation. I implemented a security device code using python3. I created two files to determine whether the code is locked or unlocked.</w:t>
      </w:r>
      <w:r w:rsidR="00891C09">
        <w:rPr>
          <w:sz w:val="32"/>
          <w:szCs w:val="32"/>
        </w:rPr>
        <w:t xml:space="preserve"> In the first file I included an empty array to store my codes and a security code which includes the last five digits of my student ID </w:t>
      </w:r>
      <w:proofErr w:type="gramStart"/>
      <w:r w:rsidR="00891C09">
        <w:rPr>
          <w:sz w:val="32"/>
          <w:szCs w:val="32"/>
        </w:rPr>
        <w:t>i.e.</w:t>
      </w:r>
      <w:proofErr w:type="gramEnd"/>
      <w:r w:rsidR="00891C09">
        <w:rPr>
          <w:sz w:val="32"/>
          <w:szCs w:val="32"/>
        </w:rPr>
        <w:t xml:space="preserve"> 84633. The second file includes part 2 of the security device simulation</w:t>
      </w:r>
      <w:r w:rsidR="001300BC">
        <w:rPr>
          <w:sz w:val="32"/>
          <w:szCs w:val="32"/>
        </w:rPr>
        <w:t xml:space="preserve"> which also includes the part for unit testing. For the unit test </w:t>
      </w:r>
      <w:proofErr w:type="gramStart"/>
      <w:r w:rsidR="001300BC">
        <w:rPr>
          <w:sz w:val="32"/>
          <w:szCs w:val="32"/>
        </w:rPr>
        <w:t>part</w:t>
      </w:r>
      <w:proofErr w:type="gramEnd"/>
      <w:r w:rsidR="001300BC">
        <w:rPr>
          <w:sz w:val="32"/>
          <w:szCs w:val="32"/>
        </w:rPr>
        <w:t xml:space="preserve"> I have inputted an array with numbers from 0 to 9. I created a </w:t>
      </w:r>
      <w:proofErr w:type="gramStart"/>
      <w:r w:rsidR="001300BC">
        <w:rPr>
          <w:sz w:val="32"/>
          <w:szCs w:val="32"/>
        </w:rPr>
        <w:t>main(</w:t>
      </w:r>
      <w:proofErr w:type="gramEnd"/>
      <w:r w:rsidR="001300BC">
        <w:rPr>
          <w:sz w:val="32"/>
          <w:szCs w:val="32"/>
        </w:rPr>
        <w:t>) function which includes a while loop in helping to know the number of iterations and the time taken.</w:t>
      </w:r>
    </w:p>
    <w:p w14:paraId="2EBCCF4F" w14:textId="301D91C7" w:rsidR="001300BC" w:rsidRDefault="001300BC" w:rsidP="0089364C">
      <w:pPr>
        <w:pStyle w:val="ContactInfo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/>
        <w:t xml:space="preserve">I used Python3 for all my codes in the files and also used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for the first time. Learning about FSM helped me a lot to know about how to implement GitHub and a security simulation device. I have attached a raw design which I used to understand logic behind my code. It is attached in my README file in my repository file.</w:t>
      </w:r>
    </w:p>
    <w:p w14:paraId="27E26149" w14:textId="77777777" w:rsidR="001300BC" w:rsidRPr="000C6258" w:rsidRDefault="001300BC" w:rsidP="0089364C">
      <w:pPr>
        <w:pStyle w:val="ContactInfo"/>
        <w:spacing w:line="360" w:lineRule="auto"/>
        <w:rPr>
          <w:sz w:val="32"/>
          <w:szCs w:val="32"/>
        </w:rPr>
      </w:pPr>
    </w:p>
    <w:p w14:paraId="3588859A" w14:textId="40C1BDCB" w:rsidR="000E56D7" w:rsidRDefault="001300BC" w:rsidP="000E56D7">
      <w:r>
        <w:lastRenderedPageBreak/>
        <w:fldChar w:fldCharType="begin"/>
      </w:r>
      <w:r>
        <w:instrText xml:space="preserve"> INCLUDEPICTURE "blob:https://web.whatsapp.com/f537481d-e9d8-401c-a790-ef721e03a05e"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3F6F756" wp14:editId="50E1130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DA90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1300BC">
        <w:t xml:space="preserve"> </w:t>
      </w:r>
      <w:r>
        <w:fldChar w:fldCharType="begin"/>
      </w:r>
      <w:r>
        <w:instrText xml:space="preserve"> INCLUDEPICTURE "blob:https://web.whatsapp.com/f537481d-e9d8-401c-a790-ef721e03a05e"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1B00155" wp14:editId="386CCB58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FFB8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sectPr w:rsidR="000E56D7" w:rsidSect="00B17D0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605" w:right="1080" w:bottom="1440" w:left="1080" w:header="6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1A1B" w14:textId="77777777" w:rsidR="00827395" w:rsidRDefault="00827395">
      <w:pPr>
        <w:spacing w:after="0" w:line="240" w:lineRule="auto"/>
      </w:pPr>
      <w:r>
        <w:separator/>
      </w:r>
    </w:p>
    <w:p w14:paraId="68F440F1" w14:textId="77777777" w:rsidR="00827395" w:rsidRDefault="00827395"/>
  </w:endnote>
  <w:endnote w:type="continuationSeparator" w:id="0">
    <w:p w14:paraId="3FE59757" w14:textId="77777777" w:rsidR="00827395" w:rsidRDefault="00827395">
      <w:pPr>
        <w:spacing w:after="0" w:line="240" w:lineRule="auto"/>
      </w:pPr>
      <w:r>
        <w:continuationSeparator/>
      </w:r>
    </w:p>
    <w:p w14:paraId="65EBB48D" w14:textId="77777777" w:rsidR="00827395" w:rsidRDefault="008273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35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FCD41" w14:textId="77777777" w:rsidR="00756B5A" w:rsidRDefault="008678F9" w:rsidP="000E56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229DB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007616"/>
      <w:placeholder>
        <w:docPart w:val="FE1D7FF72662A249B1B3F07CA1A130CA"/>
      </w:placeholder>
      <w:temporary/>
      <w:showingPlcHdr/>
      <w15:appearance w15:val="hidden"/>
    </w:sdtPr>
    <w:sdtContent>
      <w:p w14:paraId="32E83BE6" w14:textId="77777777" w:rsidR="000E56D7" w:rsidRPr="00F70692" w:rsidRDefault="000E56D7" w:rsidP="000E56D7">
        <w:pPr>
          <w:pStyle w:val="Footer"/>
        </w:pPr>
        <w:r w:rsidRPr="00232314">
          <w:t>STREET ADDRESS, CITY</w:t>
        </w:r>
        <w:r w:rsidR="000E191D">
          <w:t xml:space="preserve">, STATE </w:t>
        </w:r>
        <w:r w:rsidRPr="00232314">
          <w:t xml:space="preserve"> ZIP CODE</w:t>
        </w:r>
      </w:p>
    </w:sdtContent>
  </w:sdt>
  <w:p w14:paraId="124EA86B" w14:textId="77777777" w:rsidR="00756B5A" w:rsidRDefault="000E56D7" w:rsidP="000E56D7">
    <w:pPr>
      <w:pStyle w:val="Footer"/>
    </w:pPr>
    <w:r w:rsidRPr="000E56D7">
      <w:rPr>
        <w:b/>
      </w:rPr>
      <w:t>T</w:t>
    </w:r>
    <w:r w:rsidRPr="00232314">
      <w:t xml:space="preserve">: </w:t>
    </w:r>
    <w:sdt>
      <w:sdtPr>
        <w:id w:val="2035914366"/>
        <w:placeholder/>
        <w:temporary/>
        <w:showingPlcHdr/>
        <w15:appearance w15:val="hidden"/>
      </w:sdtPr>
      <w:sdtContent>
        <w:r w:rsidRPr="00C7085C">
          <w:t>T</w:t>
        </w:r>
        <w:r w:rsidR="000E191D">
          <w:t>E</w:t>
        </w:r>
        <w:r w:rsidRPr="00C7085C">
          <w:t>LEPHONE</w:t>
        </w:r>
      </w:sdtContent>
    </w:sdt>
    <w:r>
      <w:t xml:space="preserve">  </w:t>
    </w:r>
    <w:r w:rsidRPr="000E56D7">
      <w:rPr>
        <w:b/>
      </w:rPr>
      <w:t>W</w:t>
    </w:r>
    <w:r w:rsidRPr="00232314">
      <w:t xml:space="preserve">: </w:t>
    </w:r>
    <w:sdt>
      <w:sdtPr>
        <w:id w:val="-1167329542"/>
        <w:placeholder/>
        <w:temporary/>
        <w:showingPlcHdr/>
        <w15:appearance w15:val="hidden"/>
      </w:sdtPr>
      <w:sdtContent>
        <w:r w:rsidRPr="00C7085C">
          <w:t>WEBSITE</w:t>
        </w:r>
      </w:sdtContent>
    </w:sdt>
    <w:r w:rsidRPr="009B01A7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ABCA" w14:textId="77777777" w:rsidR="00827395" w:rsidRDefault="00827395">
      <w:pPr>
        <w:spacing w:after="0" w:line="240" w:lineRule="auto"/>
      </w:pPr>
      <w:r>
        <w:separator/>
      </w:r>
    </w:p>
    <w:p w14:paraId="09E14711" w14:textId="77777777" w:rsidR="00827395" w:rsidRDefault="00827395"/>
  </w:footnote>
  <w:footnote w:type="continuationSeparator" w:id="0">
    <w:p w14:paraId="409D2B99" w14:textId="77777777" w:rsidR="00827395" w:rsidRDefault="00827395">
      <w:pPr>
        <w:spacing w:after="0" w:line="240" w:lineRule="auto"/>
      </w:pPr>
      <w:r>
        <w:continuationSeparator/>
      </w:r>
    </w:p>
    <w:p w14:paraId="689E5C87" w14:textId="77777777" w:rsidR="00827395" w:rsidRDefault="008273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742168A2" w14:textId="77777777">
      <w:trPr>
        <w:trHeight w:val="576"/>
      </w:trPr>
      <w:tc>
        <w:tcPr>
          <w:tcW w:w="7920" w:type="dxa"/>
        </w:tcPr>
        <w:p w14:paraId="1E02FFF0" w14:textId="77777777" w:rsidR="00756B5A" w:rsidRDefault="00756B5A">
          <w:pPr>
            <w:pStyle w:val="Header"/>
          </w:pPr>
        </w:p>
      </w:tc>
    </w:tr>
  </w:tbl>
  <w:p w14:paraId="40B815DF" w14:textId="77777777" w:rsidR="00756B5A" w:rsidRDefault="00756B5A">
    <w:pPr>
      <w:pStyle w:val="Header"/>
    </w:pPr>
  </w:p>
  <w:p w14:paraId="712BF223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14A0" w14:textId="77777777" w:rsidR="00756B5A" w:rsidRDefault="00CB7D1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7E0A4C3" wp14:editId="301DADF3">
              <wp:simplePos x="0" y="0"/>
              <wp:positionH relativeFrom="column">
                <wp:posOffset>-762000</wp:posOffset>
              </wp:positionH>
              <wp:positionV relativeFrom="paragraph">
                <wp:posOffset>-434975</wp:posOffset>
              </wp:positionV>
              <wp:extent cx="7887819" cy="10141373"/>
              <wp:effectExtent l="0" t="0" r="0" b="0"/>
              <wp:wrapNone/>
              <wp:docPr id="8" name="Group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7819" cy="10141373"/>
                        <a:chOff x="0" y="0"/>
                        <a:chExt cx="7887819" cy="10141373"/>
                      </a:xfrm>
                    </wpg:grpSpPr>
                    <wps:wsp>
                      <wps:cNvPr id="6" name="Straight Connector 6" title="Line design element"/>
                      <wps:cNvCnPr/>
                      <wps:spPr>
                        <a:xfrm>
                          <a:off x="762000" y="9194800"/>
                          <a:ext cx="502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0" name="Group 28"/>
                      <wpg:cNvGrpSpPr/>
                      <wpg:grpSpPr>
                        <a:xfrm>
                          <a:off x="4876800" y="0"/>
                          <a:ext cx="3011019" cy="2402898"/>
                          <a:chOff x="0" y="0"/>
                          <a:chExt cx="7105861" cy="5671156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89" name="Group 28"/>
                      <wpg:cNvGrpSpPr/>
                      <wpg:grpSpPr>
                        <a:xfrm rot="10800000">
                          <a:off x="0" y="7738533"/>
                          <a:ext cx="3010535" cy="2402840"/>
                          <a:chOff x="0" y="0"/>
                          <a:chExt cx="7105861" cy="5671156"/>
                        </a:xfrm>
                      </wpg:grpSpPr>
                      <wps:wsp>
                        <wps:cNvPr id="90" name="Freeform: Shape 90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CABCB97" id="Group 8" o:spid="_x0000_s1026" alt="&quot;&quot;" style="position:absolute;margin-left:-60pt;margin-top:-34.25pt;width:621.1pt;height:798.55pt;z-index:251687936" coordsize="78878,101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">
              <v:line id="Straight Connector 6" o:spid="_x0000_s1027" style="position:absolute;visibility:visible;mso-wrap-style:square" from="7620,91948" to="57912,919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" strokecolor="#e5dedb [3214]" strokeweight="1pt">
                <v:stroke joinstyle="miter"/>
              </v:line>
              <v:group id="Group 28" o:spid="_x0000_s1028" style="position:absolute;left:48768;width:30110;height:24028" coordsize="71058,56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<v:shape id="Freeform: Shape 31" o:spid="_x0000_s1029" style="position:absolute;left:41020;top:27799;width:16179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&#13;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Freeform: Shape 64" o:spid="_x0000_s1030" style="position:absolute;left:24008;top:758;width:46300;height:46501;visibility:visible;mso-wrap-style:square;v-text-anchor:middle" coordsize="4629928,46501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&#13;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Freeform: Shape 65" o:spid="_x0000_s1031" style="position:absolute;left:55895;top:41548;width:15163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&#13;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Freeform: Shape 66" o:spid="_x0000_s1032" style="position:absolute;left:41020;top:41547;width:16179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&#13;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Freeform: Shape 67" o:spid="_x0000_s1033" style="position:absolute;left:14152;width:15164;height:29316;visibility:visible;mso-wrap-style:square;v-text-anchor:middle" coordsize="1516351,2931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&#13;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Freeform: Shape 69" o:spid="_x0000_s1034" style="position:absolute;width:15163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&#13;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Freeform: Shape 70" o:spid="_x0000_s1035" style="position:absolute;left:14152;top:13950;width:15164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&#13;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  <v:group id="Group 28" o:spid="_x0000_s1036" style="position:absolute;top:77385;width:30105;height:24028;rotation:180" coordsize="71058,56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">
                <v:shape id="Freeform: Shape 90" o:spid="_x0000_s1037" style="position:absolute;left:41020;top:27799;width:16179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&#13;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Freeform: Shape 91" o:spid="_x0000_s1038" style="position:absolute;left:24008;top:758;width:46300;height:46501;visibility:visible;mso-wrap-style:square;v-text-anchor:middle" coordsize="4629928,46501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&#13;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Freeform: Shape 92" o:spid="_x0000_s1039" style="position:absolute;left:55895;top:41548;width:15163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&#13;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Freeform: Shape 93" o:spid="_x0000_s1040" style="position:absolute;left:41020;top:41547;width:16179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&#13;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Freeform: Shape 94" o:spid="_x0000_s1041" style="position:absolute;left:14152;width:15164;height:29316;visibility:visible;mso-wrap-style:square;v-text-anchor:middle" coordsize="1516351,2931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&#13;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Freeform: Shape 95" o:spid="_x0000_s1042" style="position:absolute;width:15163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&#13;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Freeform: Shape 96" o:spid="_x0000_s1043" style="position:absolute;left:14152;top:13950;width:15164;height:15163;visibility:visible;mso-wrap-style:square;v-text-anchor:middle" coordsize="1516351,1516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&#13;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8"/>
    <w:rsid w:val="000C24C8"/>
    <w:rsid w:val="000C6258"/>
    <w:rsid w:val="000E191D"/>
    <w:rsid w:val="000E56D7"/>
    <w:rsid w:val="00127771"/>
    <w:rsid w:val="001300BC"/>
    <w:rsid w:val="00187D0C"/>
    <w:rsid w:val="00220381"/>
    <w:rsid w:val="00273824"/>
    <w:rsid w:val="002C1F46"/>
    <w:rsid w:val="003856C4"/>
    <w:rsid w:val="003F1C6D"/>
    <w:rsid w:val="00442FBC"/>
    <w:rsid w:val="005C50A6"/>
    <w:rsid w:val="005D0C66"/>
    <w:rsid w:val="00624166"/>
    <w:rsid w:val="00756B5A"/>
    <w:rsid w:val="00773F3E"/>
    <w:rsid w:val="007948BB"/>
    <w:rsid w:val="007C78B0"/>
    <w:rsid w:val="00827395"/>
    <w:rsid w:val="0084225B"/>
    <w:rsid w:val="008678F9"/>
    <w:rsid w:val="00891C09"/>
    <w:rsid w:val="0089364C"/>
    <w:rsid w:val="009B01A7"/>
    <w:rsid w:val="009B767C"/>
    <w:rsid w:val="00A82F39"/>
    <w:rsid w:val="00B17D0F"/>
    <w:rsid w:val="00B4626C"/>
    <w:rsid w:val="00BE4D59"/>
    <w:rsid w:val="00C701E9"/>
    <w:rsid w:val="00CA12D4"/>
    <w:rsid w:val="00CB7D11"/>
    <w:rsid w:val="00D07EDF"/>
    <w:rsid w:val="00E56FAF"/>
    <w:rsid w:val="00EB0670"/>
    <w:rsid w:val="00F70692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39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5B"/>
  </w:style>
  <w:style w:type="paragraph" w:styleId="Heading1">
    <w:name w:val="heading 1"/>
    <w:basedOn w:val="Normal"/>
    <w:next w:val="Normal"/>
    <w:link w:val="Heading1Char"/>
    <w:uiPriority w:val="9"/>
    <w:qFormat/>
    <w:rsid w:val="000E56D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3930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480"/>
      <w:outlineLvl w:val="1"/>
    </w:pPr>
    <w:rPr>
      <w:rFonts w:cstheme="majorBidi"/>
      <w:color w:val="39302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9302A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C49A00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9302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49A00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0E56D7"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FFCA08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FFCA08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C49A00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225B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rsid w:val="000E56D7"/>
    <w:pPr>
      <w:spacing w:after="0" w:line="240" w:lineRule="auto"/>
      <w:ind w:left="4320"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0E56D7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0E56D7"/>
    <w:rPr>
      <w:rFonts w:asciiTheme="majorHAnsi" w:eastAsiaTheme="majorEastAsia" w:hAnsiTheme="majorHAnsi" w:cstheme="majorBidi"/>
      <w:b/>
      <w:color w:val="3930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25B"/>
    <w:rPr>
      <w:rFonts w:cstheme="majorBidi"/>
      <w:color w:val="39302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5B"/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5B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5B"/>
    <w:rPr>
      <w:rFonts w:asciiTheme="majorHAnsi" w:eastAsiaTheme="majorEastAsia" w:hAnsiTheme="majorHAnsi" w:cstheme="majorBidi"/>
      <w:b/>
      <w:color w:val="39302A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5B"/>
    <w:rPr>
      <w:rFonts w:cstheme="majorBidi"/>
      <w:color w:val="C49A00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5B"/>
    <w:rPr>
      <w:rFonts w:asciiTheme="majorHAnsi" w:eastAsiaTheme="majorEastAsia" w:hAnsiTheme="majorHAnsi" w:cstheme="majorBidi"/>
      <w:b/>
      <w:iCs/>
      <w:color w:val="39302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C49A00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B0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1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halgosalia/Library/Containers/com.microsoft.Word/Data/Library/Application%20Support/Microsoft/Office/16.0/DTS/Search/%7bA58FA746-8616-CE46-99BC-7E170CDCFB8E%7dtf334928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DCC160DB771C419826379A6CD61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EA81-BE53-D64C-BF59-B24B82E2BFE5}"/>
      </w:docPartPr>
      <w:docPartBody>
        <w:p w:rsidR="00000000" w:rsidRDefault="00000000">
          <w:pPr>
            <w:pStyle w:val="9FDCC160DB771C419826379A6CD6196F"/>
          </w:pPr>
          <w:r>
            <w:t>Memorandum</w:t>
          </w:r>
        </w:p>
      </w:docPartBody>
    </w:docPart>
    <w:docPart>
      <w:docPartPr>
        <w:name w:val="FE1D7FF72662A249B1B3F07CA1A13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997C-6BBA-5D4D-8EEB-E9F914EB76D5}"/>
      </w:docPartPr>
      <w:docPartBody>
        <w:p w:rsidR="00CA7D30" w:rsidRPr="00F3778A" w:rsidRDefault="00000000" w:rsidP="000E56D7">
          <w:r w:rsidRPr="00F3778A">
            <w:t xml:space="preserve">View and edit this </w:t>
          </w:r>
          <w:r w:rsidRPr="00F3778A">
            <w:t>document in Word on your computer, tablet, or phone. You can edit text; easily insert content such as pictures, shapes, or tables; and seamlessly save the document to the cloud from Word on your Windows, Mac, Android, or iOS device.</w:t>
          </w:r>
        </w:p>
        <w:p w:rsidR="00CA7D30" w:rsidRPr="00F3778A" w:rsidRDefault="00000000" w:rsidP="000E56D7">
          <w:r w:rsidRPr="00F3778A">
            <w:t>Want to insert a pictur</w:t>
          </w:r>
          <w:r w:rsidRPr="00F3778A">
            <w:t>e from your files or add a shape, text box, or table? You got it! On the Insert tab of the ribbon, just tap the option you need.</w:t>
          </w:r>
        </w:p>
        <w:p w:rsidR="00CA7D30" w:rsidRDefault="00000000" w:rsidP="000E56D7">
          <w:r w:rsidRPr="00F3778A">
            <w:t>Find even more easy-to-use tools on the Insert tab, such as to add a hyperlink or insert a comment.</w:t>
          </w:r>
        </w:p>
        <w:p w:rsidR="00000000" w:rsidRDefault="00000000">
          <w:pPr>
            <w:pStyle w:val="FE1D7FF72662A249B1B3F07CA1A130CA"/>
          </w:pPr>
          <w:r>
            <w:t>To update the contact infor</w:t>
          </w:r>
          <w:r>
            <w:t>mation at the bottom of the document, double click in the footer, select the item you wish to update, and begin typing!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45"/>
    <w:rsid w:val="007A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CC160DB771C419826379A6CD6196F">
    <w:name w:val="9FDCC160DB771C419826379A6CD6196F"/>
  </w:style>
  <w:style w:type="paragraph" w:customStyle="1" w:styleId="E07497E1311A4C4187FB4129C56821A5">
    <w:name w:val="E07497E1311A4C4187FB4129C56821A5"/>
  </w:style>
  <w:style w:type="paragraph" w:customStyle="1" w:styleId="5EDCD540D702C940A0121CFE6D911876">
    <w:name w:val="5EDCD540D702C940A0121CFE6D911876"/>
  </w:style>
  <w:style w:type="paragraph" w:customStyle="1" w:styleId="057BA143603D3E4B97BA7663B30ADF8A">
    <w:name w:val="057BA143603D3E4B97BA7663B30ADF8A"/>
  </w:style>
  <w:style w:type="paragraph" w:customStyle="1" w:styleId="FE1D7FF72662A249B1B3F07CA1A130CA">
    <w:name w:val="FE1D7FF72662A249B1B3F07CA1A13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57DB2-6C40-4032-8490-EF26B90CE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1109A6-F27C-4763-871B-EA18A6F7C75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C355833-E685-4533-A9B2-C25B8A4416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B5EA01-D268-4D15-8D79-B7FD1941F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Angles and curves memo.dotx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2022-11-23T01:44:00Z</dcterms:created>
  <dcterms:modified xsi:type="dcterms:W3CDTF">2022-11-23T05:49:00Z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